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1500E1" w:rsidTr="001500E1">
        <w:trPr>
          <w:trHeight w:val="297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DDC_CW-20100314</w:t>
            </w:r>
          </w:p>
        </w:tc>
      </w:tr>
      <w:tr w:rsidR="001500E1" w:rsidTr="001500E1">
        <w:trPr>
          <w:trHeight w:val="289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</w:t>
            </w:r>
          </w:p>
        </w:tc>
      </w:tr>
      <w:tr w:rsidR="001500E1" w:rsidTr="001500E1">
        <w:trPr>
          <w:trHeight w:val="281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1500E1" w:rsidTr="001500E1">
        <w:trPr>
          <w:trHeight w:val="26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0E1" w:rsidRDefault="001500E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1500E1" w:rsidRDefault="001500E1" w:rsidP="001500E1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1500E1" w:rsidRDefault="001500E1" w:rsidP="001500E1">
      <w:pPr>
        <w:spacing w:line="360" w:lineRule="auto"/>
        <w:jc w:val="center"/>
        <w:rPr>
          <w:bCs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项目结构分析</w:t>
      </w: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ind w:leftChars="2500" w:left="5250"/>
        <w:jc w:val="both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sz w:val="44"/>
          <w:szCs w:val="44"/>
        </w:rPr>
      </w:pPr>
    </w:p>
    <w:p w:rsidR="001500E1" w:rsidRDefault="001500E1" w:rsidP="001500E1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二零一零年三月</w:t>
      </w:r>
    </w:p>
    <w:p w:rsidR="00363767" w:rsidRDefault="00072242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登入模块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大厅模块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房间模块</w:t>
      </w:r>
    </w:p>
    <w:p w:rsidR="00072242" w:rsidRPr="00ED0F9D" w:rsidRDefault="00072242" w:rsidP="00072242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ED0F9D"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072242" w:rsidP="00072242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</w:t>
      </w:r>
    </w:p>
    <w:p w:rsidR="000D2CAC" w:rsidRDefault="000D2CAC" w:rsidP="000D2CAC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客户端模块分析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0D2CAC">
        <w:rPr>
          <w:rFonts w:ascii="宋体" w:hAnsi="宋体" w:hint="eastAsia"/>
          <w:color w:val="000000"/>
          <w:szCs w:val="21"/>
        </w:rPr>
        <w:t>登入模块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3148330" cy="16217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大厅模块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4458060" cy="304374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68" cy="305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GameListView</w:t>
      </w:r>
    </w:p>
    <w:p w:rsidR="000D2CAC" w:rsidRDefault="000D2CAC" w:rsidP="000D2CAC">
      <w:pPr>
        <w:pStyle w:val="a4"/>
        <w:spacing w:line="360" w:lineRule="auto"/>
        <w:ind w:left="1680"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>
            <wp:extent cx="1561465" cy="18808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0E" w:rsidRDefault="00E60E0E" w:rsidP="000D2CAC">
      <w:pPr>
        <w:spacing w:line="360" w:lineRule="auto"/>
        <w:ind w:left="840" w:firstLine="420"/>
        <w:jc w:val="left"/>
        <w:rPr>
          <w:rFonts w:ascii="宋体" w:hAnsi="宋体"/>
          <w:color w:val="000000"/>
          <w:szCs w:val="21"/>
        </w:rPr>
      </w:pPr>
      <w:r w:rsidRPr="007F28DB">
        <w:rPr>
          <w:rFonts w:ascii="宋体" w:hAnsi="宋体" w:hint="eastAsia"/>
          <w:color w:val="FF0000"/>
          <w:szCs w:val="21"/>
        </w:rPr>
        <w:t>实现方案</w:t>
      </w:r>
      <w:r>
        <w:rPr>
          <w:rFonts w:ascii="宋体" w:hAnsi="宋体" w:hint="eastAsia"/>
          <w:color w:val="000000"/>
          <w:szCs w:val="21"/>
        </w:rPr>
        <w:t>：如果本地没有已经保存游戏列表，则请求服务器，将游戏列表保存在本地。如果本地有游戏列表，这请求服务器查看最新游戏列表版本，如果本地游戏列表版本低于服务器，则更新游戏列表，否则不更新。</w:t>
      </w:r>
    </w:p>
    <w:p w:rsid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房间模块</w:t>
      </w: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界面</w:t>
      </w:r>
    </w:p>
    <w:p w:rsidR="000D2CAC" w:rsidRPr="000D2CAC" w:rsidRDefault="000D2CAC" w:rsidP="000D2CAC">
      <w:pPr>
        <w:spacing w:line="360" w:lineRule="auto"/>
        <w:ind w:left="1680"/>
        <w:jc w:val="left"/>
        <w:rPr>
          <w:rFonts w:ascii="宋体" w:hAnsi="宋体"/>
          <w:color w:val="000000"/>
          <w:szCs w:val="21"/>
        </w:rPr>
      </w:pPr>
    </w:p>
    <w:p w:rsidR="000D2CAC" w:rsidRDefault="000D2CAC" w:rsidP="000D2CAC">
      <w:pPr>
        <w:pStyle w:val="a4"/>
        <w:numPr>
          <w:ilvl w:val="1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</w:p>
    <w:p w:rsidR="000D2CAC" w:rsidRPr="000D2CAC" w:rsidRDefault="000D2CAC" w:rsidP="000D2CAC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游戏界面模块</w:t>
      </w:r>
    </w:p>
    <w:p w:rsidR="00072242" w:rsidRDefault="00ED0F9D" w:rsidP="0007224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服务器模块分析</w:t>
      </w:r>
    </w:p>
    <w:p w:rsidR="00ED0F9D" w:rsidRDefault="00D845A7" w:rsidP="00ED0F9D">
      <w:pPr>
        <w:spacing w:line="360" w:lineRule="auto"/>
        <w:ind w:left="36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所有的信息传输都用http协议</w:t>
      </w:r>
      <w:r w:rsidR="00520926">
        <w:rPr>
          <w:rFonts w:ascii="宋体" w:hAnsi="宋体" w:hint="eastAsia"/>
          <w:color w:val="000000"/>
          <w:szCs w:val="21"/>
        </w:rPr>
        <w:t>。</w:t>
      </w:r>
    </w:p>
    <w:p w:rsidR="005543A5" w:rsidRDefault="005543A5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URL地址格式：</w:t>
      </w:r>
      <w:hyperlink r:id="rId10" w:history="1">
        <w:r w:rsidRPr="00EC671B">
          <w:rPr>
            <w:rStyle w:val="a9"/>
            <w:rFonts w:ascii="宋体" w:hAnsi="宋体" w:hint="eastAsia"/>
            <w:szCs w:val="21"/>
          </w:rPr>
          <w:t>http://localhost/SID-</w:t>
        </w:r>
      </w:hyperlink>
      <w:r>
        <w:rPr>
          <w:rFonts w:ascii="宋体" w:hAnsi="宋体" w:hint="eastAsia"/>
          <w:color w:val="000000"/>
          <w:szCs w:val="21"/>
        </w:rPr>
        <w:t>命令-参数</w:t>
      </w:r>
    </w:p>
    <w:p w:rsidR="002C14C5" w:rsidRDefault="002C14C5" w:rsidP="00ED0F9D">
      <w:pPr>
        <w:spacing w:line="360" w:lineRule="auto"/>
        <w:ind w:left="36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*URL=http://</w:t>
      </w:r>
      <w:r w:rsidR="00EE2AC8">
        <w:rPr>
          <w:rFonts w:ascii="宋体" w:hAnsi="宋体" w:hint="eastAsia"/>
          <w:color w:val="000000"/>
          <w:szCs w:val="21"/>
        </w:rPr>
        <w:t>localhost</w:t>
      </w:r>
    </w:p>
    <w:p w:rsidR="00E87880" w:rsidRDefault="00E87880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*SID:用户每次登入后都会更具算法生成一个唯一标识的SID。</w:t>
      </w:r>
    </w:p>
    <w:tbl>
      <w:tblPr>
        <w:tblStyle w:val="a5"/>
        <w:tblW w:w="10417" w:type="dxa"/>
        <w:tblInd w:w="-670" w:type="dxa"/>
        <w:tblLook w:val="04A0"/>
      </w:tblPr>
      <w:tblGrid>
        <w:gridCol w:w="625"/>
        <w:gridCol w:w="2660"/>
        <w:gridCol w:w="1371"/>
        <w:gridCol w:w="3777"/>
        <w:gridCol w:w="1984"/>
      </w:tblGrid>
      <w:tr w:rsidR="007F28DB" w:rsidTr="0035365C">
        <w:tc>
          <w:tcPr>
            <w:tcW w:w="625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</w:t>
            </w:r>
          </w:p>
        </w:tc>
        <w:tc>
          <w:tcPr>
            <w:tcW w:w="2660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</w:p>
        </w:tc>
        <w:tc>
          <w:tcPr>
            <w:tcW w:w="1371" w:type="dxa"/>
          </w:tcPr>
          <w:p w:rsidR="007F28DB" w:rsidRPr="003237DA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37DA">
              <w:rPr>
                <w:rFonts w:ascii="宋体" w:hAnsi="宋体" w:hint="eastAsia"/>
                <w:color w:val="000000"/>
                <w:szCs w:val="21"/>
              </w:rPr>
              <w:t>参数</w:t>
            </w:r>
          </w:p>
        </w:tc>
        <w:tc>
          <w:tcPr>
            <w:tcW w:w="3777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984" w:type="dxa"/>
          </w:tcPr>
          <w:p w:rsidR="007F28DB" w:rsidRDefault="007F28DB" w:rsidP="00A358E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返回数据格式</w:t>
            </w:r>
          </w:p>
        </w:tc>
      </w:tr>
      <w:tr w:rsidR="007F28DB" w:rsidTr="0035365C">
        <w:tc>
          <w:tcPr>
            <w:tcW w:w="625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660" w:type="dxa"/>
          </w:tcPr>
          <w:p w:rsidR="007F28DB" w:rsidRDefault="00ED2DC8" w:rsidP="0098047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  <w:r w:rsidR="007F28DB">
              <w:rPr>
                <w:rFonts w:ascii="宋体" w:hAnsi="宋体" w:hint="eastAsia"/>
                <w:color w:val="000000"/>
                <w:szCs w:val="21"/>
              </w:rPr>
              <w:t>getgamelist</w:t>
            </w:r>
          </w:p>
        </w:tc>
        <w:tc>
          <w:tcPr>
            <w:tcW w:w="1371" w:type="dxa"/>
          </w:tcPr>
          <w:p w:rsidR="007F28DB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-version</w:t>
            </w:r>
          </w:p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-context</w:t>
            </w:r>
          </w:p>
        </w:tc>
        <w:tc>
          <w:tcPr>
            <w:tcW w:w="3777" w:type="dxa"/>
          </w:tcPr>
          <w:p w:rsidR="00A358E7" w:rsidRDefault="00A358E7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获得游戏列表版本</w:t>
            </w:r>
          </w:p>
          <w:p w:rsidR="007F28DB" w:rsidRDefault="007F28DB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获得游戏列表</w:t>
            </w:r>
          </w:p>
        </w:tc>
        <w:tc>
          <w:tcPr>
            <w:tcW w:w="1984" w:type="dxa"/>
          </w:tcPr>
          <w:p w:rsidR="00A358E7" w:rsidRDefault="00CE3C7A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1" w:history="1">
              <w:r w:rsidR="00EC5BC1" w:rsidRPr="00EC5BC1">
                <w:rPr>
                  <w:rStyle w:val="a9"/>
                  <w:rFonts w:ascii="宋体" w:hAnsi="宋体"/>
                  <w:szCs w:val="21"/>
                </w:rPr>
                <w:t>gamelis</w:t>
              </w:r>
              <w:r w:rsidR="00EC5BC1" w:rsidRPr="00EC5BC1">
                <w:rPr>
                  <w:rStyle w:val="a9"/>
                  <w:rFonts w:ascii="宋体" w:hAnsi="宋体"/>
                  <w:szCs w:val="21"/>
                </w:rPr>
                <w:t>t</w:t>
              </w:r>
              <w:r w:rsidR="00EC5BC1" w:rsidRPr="00EC5BC1">
                <w:rPr>
                  <w:rStyle w:val="a9"/>
                  <w:rFonts w:ascii="宋体" w:hAnsi="宋体"/>
                  <w:szCs w:val="21"/>
                </w:rPr>
                <w:t>.xml</w:t>
              </w:r>
            </w:hyperlink>
          </w:p>
        </w:tc>
      </w:tr>
      <w:tr w:rsidR="00A358E7" w:rsidTr="0035365C">
        <w:tc>
          <w:tcPr>
            <w:tcW w:w="625" w:type="dxa"/>
          </w:tcPr>
          <w:p w:rsidR="00A358E7" w:rsidRDefault="00EC5BC1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2</w:t>
            </w:r>
          </w:p>
        </w:tc>
        <w:tc>
          <w:tcPr>
            <w:tcW w:w="2660" w:type="dxa"/>
          </w:tcPr>
          <w:p w:rsidR="00A358E7" w:rsidRDefault="00EC5BC1" w:rsidP="0098047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 w:rsidR="00ED2DC8">
              <w:rPr>
                <w:rFonts w:ascii="宋体" w:hAnsi="宋体" w:hint="eastAsia"/>
                <w:color w:val="000000"/>
                <w:szCs w:val="21"/>
              </w:rPr>
              <w:t>-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getplayerlist</w:t>
            </w:r>
          </w:p>
        </w:tc>
        <w:tc>
          <w:tcPr>
            <w:tcW w:w="1371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-all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-[GameName]</w:t>
            </w:r>
          </w:p>
        </w:tc>
        <w:tc>
          <w:tcPr>
            <w:tcW w:w="3777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获得所有在线玩家</w:t>
            </w:r>
          </w:p>
          <w:p w:rsid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获得指定游戏的在线玩家</w:t>
            </w:r>
          </w:p>
        </w:tc>
        <w:tc>
          <w:tcPr>
            <w:tcW w:w="1984" w:type="dxa"/>
          </w:tcPr>
          <w:p w:rsidR="00A358E7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2" w:history="1">
              <w:r w:rsidRPr="0035365C">
                <w:rPr>
                  <w:rStyle w:val="a9"/>
                  <w:rFonts w:ascii="宋体" w:hAnsi="宋体"/>
                  <w:szCs w:val="21"/>
                </w:rPr>
                <w:t>play</w:t>
              </w:r>
              <w:r w:rsidRPr="0035365C">
                <w:rPr>
                  <w:rStyle w:val="a9"/>
                  <w:rFonts w:ascii="宋体" w:hAnsi="宋体"/>
                  <w:szCs w:val="21"/>
                </w:rPr>
                <w:t>e</w:t>
              </w:r>
              <w:r w:rsidRPr="0035365C">
                <w:rPr>
                  <w:rStyle w:val="a9"/>
                  <w:rFonts w:ascii="宋体" w:hAnsi="宋体"/>
                  <w:szCs w:val="21"/>
                </w:rPr>
                <w:t>rlist.xml</w:t>
              </w:r>
            </w:hyperlink>
          </w:p>
        </w:tc>
      </w:tr>
      <w:tr w:rsidR="0035365C" w:rsidTr="0035365C">
        <w:tc>
          <w:tcPr>
            <w:tcW w:w="625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660" w:type="dxa"/>
          </w:tcPr>
          <w:p w:rsidR="0035365C" w:rsidRDefault="00ED2DC8" w:rsidP="00980475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URL/</w:t>
            </w:r>
            <w:r w:rsidR="00980475">
              <w:rPr>
                <w:rFonts w:ascii="宋体" w:hAnsi="宋体" w:hint="eastAsia"/>
                <w:color w:val="000000"/>
                <w:szCs w:val="21"/>
              </w:rPr>
              <w:t>SID</w:t>
            </w: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  <w:r w:rsidR="0035365C">
              <w:rPr>
                <w:rFonts w:ascii="宋体" w:hAnsi="宋体" w:hint="eastAsia"/>
                <w:color w:val="000000"/>
                <w:szCs w:val="21"/>
              </w:rPr>
              <w:t>getgameroomdata</w:t>
            </w:r>
          </w:p>
        </w:tc>
        <w:tc>
          <w:tcPr>
            <w:tcW w:w="1371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-[GameName]</w:t>
            </w:r>
          </w:p>
        </w:tc>
        <w:tc>
          <w:tcPr>
            <w:tcW w:w="3777" w:type="dxa"/>
          </w:tcPr>
          <w:p w:rsidR="0035365C" w:rsidRDefault="0035365C" w:rsidP="00ED0F9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获得指定游戏房间的数据</w:t>
            </w:r>
          </w:p>
        </w:tc>
        <w:tc>
          <w:tcPr>
            <w:tcW w:w="1984" w:type="dxa"/>
          </w:tcPr>
          <w:p w:rsidR="0035365C" w:rsidRPr="0035365C" w:rsidRDefault="0035365C" w:rsidP="00ED0F9D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hyperlink r:id="rId13" w:history="1">
              <w:r w:rsidRPr="0035365C">
                <w:rPr>
                  <w:rStyle w:val="a9"/>
                  <w:rFonts w:ascii="宋体" w:hAnsi="宋体"/>
                  <w:szCs w:val="21"/>
                </w:rPr>
                <w:t>gameroomdata.xml</w:t>
              </w:r>
            </w:hyperlink>
          </w:p>
        </w:tc>
      </w:tr>
    </w:tbl>
    <w:p w:rsidR="00A5403F" w:rsidRDefault="00A5403F" w:rsidP="00ED0F9D">
      <w:pPr>
        <w:spacing w:line="360" w:lineRule="auto"/>
        <w:ind w:left="360"/>
        <w:jc w:val="left"/>
        <w:rPr>
          <w:rFonts w:ascii="宋体" w:hAnsi="宋体"/>
          <w:color w:val="000000"/>
          <w:szCs w:val="21"/>
        </w:rPr>
      </w:pPr>
    </w:p>
    <w:p w:rsidR="00D777DD" w:rsidRDefault="00EE2AC8" w:rsidP="00EE2AC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EE2AC8">
        <w:rPr>
          <w:rFonts w:hint="eastAsia"/>
          <w:b/>
          <w:sz w:val="24"/>
        </w:rPr>
        <w:t>数据库设计</w:t>
      </w:r>
    </w:p>
    <w:p w:rsidR="00EE2AC8" w:rsidRPr="00EE2AC8" w:rsidRDefault="00EE2AC8" w:rsidP="00EE2AC8">
      <w:pPr>
        <w:pStyle w:val="a4"/>
        <w:ind w:left="360" w:firstLineChars="0" w:firstLine="0"/>
        <w:rPr>
          <w:b/>
          <w:sz w:val="24"/>
        </w:rPr>
      </w:pPr>
    </w:p>
    <w:sectPr w:rsidR="00EE2AC8" w:rsidRPr="00EE2AC8" w:rsidSect="00D777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68" w:rsidRDefault="003B1368" w:rsidP="000D2CAC">
      <w:r>
        <w:separator/>
      </w:r>
    </w:p>
  </w:endnote>
  <w:endnote w:type="continuationSeparator" w:id="1">
    <w:p w:rsidR="003B1368" w:rsidRDefault="003B1368" w:rsidP="000D2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5C" w:rsidRDefault="0035365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5C" w:rsidRDefault="0035365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5C" w:rsidRDefault="0035365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68" w:rsidRDefault="003B1368" w:rsidP="000D2CAC">
      <w:r>
        <w:separator/>
      </w:r>
    </w:p>
  </w:footnote>
  <w:footnote w:type="continuationSeparator" w:id="1">
    <w:p w:rsidR="003B1368" w:rsidRDefault="003B1368" w:rsidP="000D2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5C" w:rsidRDefault="0035365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CAC" w:rsidRDefault="000D2CAC" w:rsidP="0035365C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5C" w:rsidRDefault="0035365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5F99"/>
    <w:multiLevelType w:val="hybridMultilevel"/>
    <w:tmpl w:val="B4BAE342"/>
    <w:lvl w:ilvl="0" w:tplc="ECBEC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071376"/>
    <w:multiLevelType w:val="hybridMultilevel"/>
    <w:tmpl w:val="39F842A2"/>
    <w:lvl w:ilvl="0" w:tplc="4A180BB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6A6B8A"/>
    <w:multiLevelType w:val="hybridMultilevel"/>
    <w:tmpl w:val="9FE24AC6"/>
    <w:lvl w:ilvl="0" w:tplc="9AA410B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B30902"/>
    <w:multiLevelType w:val="hybridMultilevel"/>
    <w:tmpl w:val="4EB4C38C"/>
    <w:lvl w:ilvl="0" w:tplc="EA881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F740E7"/>
    <w:multiLevelType w:val="hybridMultilevel"/>
    <w:tmpl w:val="C2061728"/>
    <w:lvl w:ilvl="0" w:tplc="EEB05D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5151D1"/>
    <w:multiLevelType w:val="hybridMultilevel"/>
    <w:tmpl w:val="0DA4C5A6"/>
    <w:lvl w:ilvl="0" w:tplc="A4283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6EB344E"/>
    <w:multiLevelType w:val="hybridMultilevel"/>
    <w:tmpl w:val="5C604424"/>
    <w:lvl w:ilvl="0" w:tplc="BBAE7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767"/>
    <w:rsid w:val="00051CE5"/>
    <w:rsid w:val="00072242"/>
    <w:rsid w:val="000C21E3"/>
    <w:rsid w:val="000D2CAC"/>
    <w:rsid w:val="000F0B7C"/>
    <w:rsid w:val="001500E1"/>
    <w:rsid w:val="0023059B"/>
    <w:rsid w:val="002C14C5"/>
    <w:rsid w:val="002D771A"/>
    <w:rsid w:val="003237DA"/>
    <w:rsid w:val="0035365C"/>
    <w:rsid w:val="00363767"/>
    <w:rsid w:val="003B1368"/>
    <w:rsid w:val="00520926"/>
    <w:rsid w:val="005543A5"/>
    <w:rsid w:val="00614811"/>
    <w:rsid w:val="006266EA"/>
    <w:rsid w:val="00722AC5"/>
    <w:rsid w:val="007E69A7"/>
    <w:rsid w:val="007F28DB"/>
    <w:rsid w:val="00927765"/>
    <w:rsid w:val="00980475"/>
    <w:rsid w:val="00A358E7"/>
    <w:rsid w:val="00A5403F"/>
    <w:rsid w:val="00B701F7"/>
    <w:rsid w:val="00CE3C7A"/>
    <w:rsid w:val="00D777DD"/>
    <w:rsid w:val="00D845A7"/>
    <w:rsid w:val="00D931A2"/>
    <w:rsid w:val="00DB6213"/>
    <w:rsid w:val="00E60E0E"/>
    <w:rsid w:val="00E61AF4"/>
    <w:rsid w:val="00E87880"/>
    <w:rsid w:val="00EC5BC1"/>
    <w:rsid w:val="00ED0F9D"/>
    <w:rsid w:val="00ED2DC8"/>
    <w:rsid w:val="00EE2AC8"/>
    <w:rsid w:val="00F51C72"/>
    <w:rsid w:val="00FE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6">
    <w:name w:val="xl26"/>
    <w:basedOn w:val="a"/>
    <w:rsid w:val="001500E1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character" w:customStyle="1" w:styleId="style91">
    <w:name w:val="style91"/>
    <w:basedOn w:val="a0"/>
    <w:rsid w:val="001500E1"/>
    <w:rPr>
      <w:sz w:val="20"/>
      <w:szCs w:val="20"/>
    </w:rPr>
  </w:style>
  <w:style w:type="paragraph" w:styleId="a3">
    <w:name w:val="Date"/>
    <w:basedOn w:val="a"/>
    <w:next w:val="a"/>
    <w:link w:val="Char"/>
    <w:uiPriority w:val="99"/>
    <w:semiHidden/>
    <w:unhideWhenUsed/>
    <w:rsid w:val="003637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3767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072242"/>
    <w:pPr>
      <w:ind w:firstLineChars="200" w:firstLine="420"/>
    </w:pPr>
  </w:style>
  <w:style w:type="table" w:styleId="a5">
    <w:name w:val="Table Grid"/>
    <w:basedOn w:val="a1"/>
    <w:uiPriority w:val="59"/>
    <w:rsid w:val="00A540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0D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D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D2C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2CAC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0D2CA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36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gameroomdata.x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playerlist.x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melist.x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/SID-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39033;&#30446;&#25991;&#26723;&#24320;&#2283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项目文档开头模板.dotx</Template>
  <TotalTime>268</TotalTime>
  <Pages>4</Pages>
  <Words>117</Words>
  <Characters>673</Characters>
  <Application>Microsoft Office Word</Application>
  <DocSecurity>0</DocSecurity>
  <Lines>5</Lines>
  <Paragraphs>1</Paragraphs>
  <ScaleCrop>false</ScaleCrop>
  <Company>微软中国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23</cp:revision>
  <dcterms:created xsi:type="dcterms:W3CDTF">2010-03-14T15:25:00Z</dcterms:created>
  <dcterms:modified xsi:type="dcterms:W3CDTF">2010-03-16T16:43:00Z</dcterms:modified>
</cp:coreProperties>
</file>